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DF" w:rsidRPr="004B2C5F" w:rsidRDefault="006359DF" w:rsidP="00585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C5F">
        <w:rPr>
          <w:rFonts w:ascii="Times New Roman" w:hAnsi="Times New Roman" w:cs="Times New Roman"/>
          <w:sz w:val="24"/>
          <w:szCs w:val="24"/>
        </w:rPr>
        <w:t>Courtney Thurston</w:t>
      </w:r>
    </w:p>
    <w:p w:rsidR="006359DF" w:rsidRPr="004B2C5F" w:rsidRDefault="006359DF" w:rsidP="00585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C5F">
        <w:rPr>
          <w:rFonts w:ascii="Times New Roman" w:hAnsi="Times New Roman" w:cs="Times New Roman"/>
          <w:sz w:val="24"/>
          <w:szCs w:val="24"/>
        </w:rPr>
        <w:t>AP Art History</w:t>
      </w:r>
    </w:p>
    <w:p w:rsidR="006359DF" w:rsidRPr="004B2C5F" w:rsidRDefault="006359DF" w:rsidP="00585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C5F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4B2C5F">
        <w:rPr>
          <w:rFonts w:ascii="Times New Roman" w:hAnsi="Times New Roman" w:cs="Times New Roman"/>
          <w:sz w:val="24"/>
          <w:szCs w:val="24"/>
        </w:rPr>
        <w:t>Eckel</w:t>
      </w:r>
      <w:proofErr w:type="spellEnd"/>
    </w:p>
    <w:p w:rsidR="006359DF" w:rsidRPr="005853D4" w:rsidRDefault="00954FB9" w:rsidP="005853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U3L3 Art of A</w:t>
      </w:r>
      <w:r w:rsidR="006359DF">
        <w:rPr>
          <w:rFonts w:ascii="Times New Roman" w:hAnsi="Times New Roman" w:cs="Times New Roman"/>
          <w:sz w:val="24"/>
          <w:szCs w:val="24"/>
        </w:rPr>
        <w:t>ncient Greece II</w:t>
      </w:r>
    </w:p>
    <w:p w:rsidR="006359DF" w:rsidRPr="005853D4" w:rsidRDefault="006359DF" w:rsidP="005853D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5853D4">
        <w:rPr>
          <w:rFonts w:ascii="Times New Roman" w:hAnsi="Times New Roman" w:cs="Times New Roman"/>
          <w:i/>
          <w:sz w:val="24"/>
          <w:szCs w:val="24"/>
        </w:rPr>
        <w:t>Select one work of art from the flashcards for Gallery 3 you feel best exemplifies this gallery based on what you have learned this far. Explain which art you selected and why.</w:t>
      </w:r>
    </w:p>
    <w:p w:rsidR="005853D4" w:rsidRPr="005853D4" w:rsidRDefault="006359DF" w:rsidP="005853D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5853D4">
        <w:rPr>
          <w:rFonts w:ascii="Times New Roman" w:hAnsi="Times New Roman" w:cs="Times New Roman"/>
          <w:i/>
          <w:sz w:val="24"/>
          <w:szCs w:val="24"/>
        </w:rPr>
        <w:t>Important points to include:</w:t>
      </w:r>
      <w:r w:rsidR="005853D4" w:rsidRPr="005853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53D4">
        <w:rPr>
          <w:rFonts w:ascii="Times New Roman" w:hAnsi="Times New Roman" w:cs="Times New Roman"/>
          <w:i/>
          <w:sz w:val="24"/>
          <w:szCs w:val="24"/>
        </w:rPr>
        <w:t>Fully identify your selected image</w:t>
      </w:r>
      <w:r w:rsidR="005853D4" w:rsidRPr="005853D4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5853D4">
        <w:rPr>
          <w:rFonts w:ascii="Times New Roman" w:hAnsi="Times New Roman" w:cs="Times New Roman"/>
          <w:i/>
          <w:sz w:val="24"/>
          <w:szCs w:val="24"/>
        </w:rPr>
        <w:t>Include your reasons for selecting this image—key ideas</w:t>
      </w:r>
      <w:r w:rsidR="005853D4" w:rsidRPr="005853D4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5853D4">
        <w:rPr>
          <w:rFonts w:ascii="Times New Roman" w:hAnsi="Times New Roman" w:cs="Times New Roman"/>
          <w:i/>
          <w:sz w:val="24"/>
          <w:szCs w:val="24"/>
        </w:rPr>
        <w:t>Support your selection with specific examples that connect contextual and visual elements</w:t>
      </w:r>
      <w:r w:rsidR="005853D4" w:rsidRPr="005853D4">
        <w:rPr>
          <w:rFonts w:ascii="Times New Roman" w:hAnsi="Times New Roman" w:cs="Times New Roman"/>
          <w:i/>
          <w:sz w:val="24"/>
          <w:szCs w:val="24"/>
        </w:rPr>
        <w:t>.</w:t>
      </w:r>
    </w:p>
    <w:p w:rsidR="006359DF" w:rsidRPr="005853D4" w:rsidRDefault="005853D4" w:rsidP="005853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26978" cy="2244697"/>
            <wp:effectExtent l="19050" t="0" r="1772" b="0"/>
            <wp:docPr id="1" name="Picture 1" descr="http://sasgreekart.pbworks.com/f/F015020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sgreekart.pbworks.com/f/F015020_ful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79" cy="224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84" w:rsidRPr="005853D4" w:rsidRDefault="005853D4" w:rsidP="00FE03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selected an image of the Discus Thrower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Diskobolos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FE034D">
        <w:rPr>
          <w:rFonts w:ascii="Times New Roman" w:hAnsi="Times New Roman" w:cs="Times New Roman"/>
          <w:sz w:val="24"/>
          <w:szCs w:val="24"/>
        </w:rPr>
        <w:t xml:space="preserve">the artist </w:t>
      </w:r>
      <w:r>
        <w:rPr>
          <w:rFonts w:ascii="Times New Roman" w:hAnsi="Times New Roman" w:cs="Times New Roman"/>
          <w:sz w:val="24"/>
          <w:szCs w:val="24"/>
        </w:rPr>
        <w:t xml:space="preserve">Myron, circa 450 B.C.E. </w:t>
      </w:r>
      <w:r w:rsidR="006359DF" w:rsidRPr="005853D4">
        <w:rPr>
          <w:rFonts w:ascii="Times New Roman" w:hAnsi="Times New Roman" w:cs="Times New Roman"/>
          <w:sz w:val="24"/>
          <w:szCs w:val="24"/>
        </w:rPr>
        <w:t xml:space="preserve">I selected this art because it shows the naturalistic form of the human body, engaged in a sporting activity. </w:t>
      </w:r>
      <w:r w:rsidR="00FE034D" w:rsidRPr="005853D4">
        <w:rPr>
          <w:rFonts w:ascii="Times New Roman" w:hAnsi="Times New Roman" w:cs="Times New Roman"/>
          <w:sz w:val="24"/>
          <w:szCs w:val="24"/>
        </w:rPr>
        <w:t>It</w:t>
      </w:r>
      <w:r w:rsidR="00FE034D">
        <w:rPr>
          <w:rFonts w:ascii="Times New Roman" w:hAnsi="Times New Roman" w:cs="Times New Roman"/>
          <w:sz w:val="24"/>
          <w:szCs w:val="24"/>
        </w:rPr>
        <w:t xml:space="preserve"> is a restrained pose</w:t>
      </w:r>
      <w:r w:rsidR="006359DF" w:rsidRPr="005853D4">
        <w:rPr>
          <w:rFonts w:ascii="Times New Roman" w:hAnsi="Times New Roman" w:cs="Times New Roman"/>
          <w:sz w:val="24"/>
          <w:szCs w:val="24"/>
        </w:rPr>
        <w:t xml:space="preserve"> in that it captured the person just before release of the discus</w:t>
      </w:r>
      <w:r w:rsidR="00FE034D">
        <w:rPr>
          <w:rFonts w:ascii="Times New Roman" w:hAnsi="Times New Roman" w:cs="Times New Roman"/>
          <w:sz w:val="24"/>
          <w:szCs w:val="24"/>
        </w:rPr>
        <w:t>, and yet it is motion personified. As such, t</w:t>
      </w:r>
      <w:r w:rsidR="006359DF" w:rsidRPr="005853D4">
        <w:rPr>
          <w:rFonts w:ascii="Times New Roman" w:hAnsi="Times New Roman" w:cs="Times New Roman"/>
          <w:sz w:val="24"/>
          <w:szCs w:val="24"/>
        </w:rPr>
        <w:t>he figure represents the potential of h</w:t>
      </w:r>
      <w:r>
        <w:rPr>
          <w:rFonts w:ascii="Times New Roman" w:hAnsi="Times New Roman" w:cs="Times New Roman"/>
          <w:sz w:val="24"/>
          <w:szCs w:val="24"/>
        </w:rPr>
        <w:t>uman nature represented in the G</w:t>
      </w:r>
      <w:r w:rsidR="006359DF" w:rsidRPr="005853D4">
        <w:rPr>
          <w:rFonts w:ascii="Times New Roman" w:hAnsi="Times New Roman" w:cs="Times New Roman"/>
          <w:sz w:val="24"/>
          <w:szCs w:val="24"/>
        </w:rPr>
        <w:t>reek ideals. The figure is realistic and p</w:t>
      </w:r>
      <w:r w:rsidR="00FE034D">
        <w:rPr>
          <w:rFonts w:ascii="Times New Roman" w:hAnsi="Times New Roman" w:cs="Times New Roman"/>
          <w:sz w:val="24"/>
          <w:szCs w:val="24"/>
        </w:rPr>
        <w:t>ortrays movement and activity, y</w:t>
      </w:r>
      <w:r w:rsidR="006359DF" w:rsidRPr="005853D4">
        <w:rPr>
          <w:rFonts w:ascii="Times New Roman" w:hAnsi="Times New Roman" w:cs="Times New Roman"/>
          <w:sz w:val="24"/>
          <w:szCs w:val="24"/>
        </w:rPr>
        <w:t xml:space="preserve">et it is bounded and is on the verge of achievement. I like that it displays an </w:t>
      </w:r>
      <w:r>
        <w:rPr>
          <w:rFonts w:ascii="Times New Roman" w:hAnsi="Times New Roman" w:cs="Times New Roman"/>
          <w:sz w:val="24"/>
          <w:szCs w:val="24"/>
        </w:rPr>
        <w:t>everyday type of figure, which G</w:t>
      </w:r>
      <w:r w:rsidR="006359DF" w:rsidRPr="005853D4">
        <w:rPr>
          <w:rFonts w:ascii="Times New Roman" w:hAnsi="Times New Roman" w:cs="Times New Roman"/>
          <w:sz w:val="24"/>
          <w:szCs w:val="24"/>
        </w:rPr>
        <w:t>reek art and sculpture later developed to depict (for example "seated boxer").</w:t>
      </w:r>
    </w:p>
    <w:sectPr w:rsidR="00883584" w:rsidRPr="005853D4" w:rsidSect="00883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2AA" w:rsidRDefault="009F52AA" w:rsidP="006359DF">
      <w:r>
        <w:separator/>
      </w:r>
    </w:p>
  </w:endnote>
  <w:endnote w:type="continuationSeparator" w:id="0">
    <w:p w:rsidR="009F52AA" w:rsidRDefault="009F52AA" w:rsidP="00635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2AA" w:rsidRDefault="009F52AA" w:rsidP="006359DF">
      <w:r>
        <w:separator/>
      </w:r>
    </w:p>
  </w:footnote>
  <w:footnote w:type="continuationSeparator" w:id="0">
    <w:p w:rsidR="009F52AA" w:rsidRDefault="009F52AA" w:rsidP="006359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990463271"/>
      <w:docPartObj>
        <w:docPartGallery w:val="Page Numbers (Top of Page)"/>
        <w:docPartUnique/>
      </w:docPartObj>
    </w:sdtPr>
    <w:sdtContent>
      <w:p w:rsidR="006359DF" w:rsidRPr="006359DF" w:rsidRDefault="006359D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359DF">
          <w:rPr>
            <w:rFonts w:ascii="Times New Roman" w:hAnsi="Times New Roman" w:cs="Times New Roman"/>
            <w:sz w:val="24"/>
            <w:szCs w:val="24"/>
          </w:rPr>
          <w:t xml:space="preserve">Thurston </w:t>
        </w:r>
        <w:r w:rsidR="001302BB" w:rsidRPr="006359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359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302BB" w:rsidRPr="006359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4FB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1302BB" w:rsidRPr="006359D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359DF" w:rsidRDefault="006359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9DF"/>
    <w:rsid w:val="001302BB"/>
    <w:rsid w:val="005853D4"/>
    <w:rsid w:val="006359DF"/>
    <w:rsid w:val="00883584"/>
    <w:rsid w:val="00954FB9"/>
    <w:rsid w:val="009F52AA"/>
    <w:rsid w:val="00C322D2"/>
    <w:rsid w:val="00FE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9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5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9DF"/>
  </w:style>
  <w:style w:type="paragraph" w:styleId="Footer">
    <w:name w:val="footer"/>
    <w:basedOn w:val="Normal"/>
    <w:link w:val="FooterChar"/>
    <w:uiPriority w:val="99"/>
    <w:semiHidden/>
    <w:unhideWhenUsed/>
    <w:rsid w:val="00635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9DF"/>
  </w:style>
  <w:style w:type="paragraph" w:styleId="BalloonText">
    <w:name w:val="Balloon Text"/>
    <w:basedOn w:val="Normal"/>
    <w:link w:val="BalloonTextChar"/>
    <w:uiPriority w:val="99"/>
    <w:semiHidden/>
    <w:unhideWhenUsed/>
    <w:rsid w:val="0058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Connections Academy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2015-02-06T19:36:00Z</dcterms:created>
  <dcterms:modified xsi:type="dcterms:W3CDTF">2015-02-06T22:04:00Z</dcterms:modified>
</cp:coreProperties>
</file>